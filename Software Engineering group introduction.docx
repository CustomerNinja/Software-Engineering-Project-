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7114" w14:textId="1608D999" w:rsidR="0054741A" w:rsidRPr="000B552F" w:rsidRDefault="00B207FB" w:rsidP="0054741A">
      <w:pPr>
        <w:pStyle w:val="Title"/>
        <w:rPr>
          <w:sz w:val="56"/>
        </w:rPr>
      </w:pPr>
      <w:r w:rsidRPr="000B552F">
        <w:rPr>
          <w:sz w:val="56"/>
        </w:rPr>
        <w:t>Software Engineering</w:t>
      </w:r>
      <w:r w:rsidR="000B552F" w:rsidRPr="000B552F">
        <w:rPr>
          <w:sz w:val="56"/>
        </w:rPr>
        <w:t xml:space="preserve"> CSC 4350 FALL 2017</w:t>
      </w:r>
    </w:p>
    <w:p w14:paraId="289FEB3D" w14:textId="37BE3A22" w:rsidR="0054741A" w:rsidRDefault="000B552F" w:rsidP="0054741A">
      <w:pPr>
        <w:pStyle w:val="Title"/>
        <w:rPr>
          <w:rFonts w:ascii="Arial Black" w:hAnsi="Arial Black"/>
          <w:color w:val="000000" w:themeColor="text1"/>
          <w:sz w:val="32"/>
        </w:rPr>
      </w:pPr>
      <w:proofErr w:type="gramStart"/>
      <w:r>
        <w:rPr>
          <w:rFonts w:ascii="Arial Black" w:hAnsi="Arial Black"/>
          <w:color w:val="000000" w:themeColor="text1"/>
          <w:sz w:val="32"/>
        </w:rPr>
        <w:t>Wednesday,  SEPTEMBER</w:t>
      </w:r>
      <w:proofErr w:type="gramEnd"/>
      <w:r>
        <w:rPr>
          <w:rFonts w:ascii="Arial Black" w:hAnsi="Arial Black"/>
          <w:color w:val="000000" w:themeColor="text1"/>
          <w:sz w:val="32"/>
        </w:rPr>
        <w:t xml:space="preserve"> 13</w:t>
      </w:r>
      <w:r w:rsidR="00727842" w:rsidRPr="00727842">
        <w:rPr>
          <w:rFonts w:ascii="Arial Black" w:hAnsi="Arial Black"/>
          <w:color w:val="000000" w:themeColor="text1"/>
          <w:sz w:val="32"/>
        </w:rPr>
        <w:t>, 2017</w:t>
      </w:r>
      <w:bookmarkStart w:id="0" w:name="_GoBack"/>
      <w:bookmarkEnd w:id="0"/>
    </w:p>
    <w:p w14:paraId="6C906D10" w14:textId="7BB4FEA3" w:rsidR="000B552F" w:rsidRPr="000B552F" w:rsidRDefault="000B552F" w:rsidP="000B552F">
      <w:pPr>
        <w:pStyle w:val="Subtitle"/>
        <w:rPr>
          <w:sz w:val="32"/>
          <w:szCs w:val="32"/>
        </w:rPr>
      </w:pPr>
      <w:r w:rsidRPr="000B552F">
        <w:rPr>
          <w:sz w:val="32"/>
          <w:szCs w:val="32"/>
        </w:rPr>
        <w:t>Project Title: Point of Sales</w:t>
      </w:r>
    </w:p>
    <w:p w14:paraId="1A105296" w14:textId="01F1C1DA" w:rsidR="00E64533" w:rsidRPr="000B552F" w:rsidRDefault="007A31DC">
      <w:pPr>
        <w:pStyle w:val="Subtitle"/>
        <w:rPr>
          <w:rFonts w:ascii="Arial Black" w:hAnsi="Arial Black"/>
          <w:color w:val="000000" w:themeColor="text1"/>
          <w:sz w:val="32"/>
          <w:szCs w:val="32"/>
        </w:rPr>
      </w:pPr>
      <w:proofErr w:type="gramStart"/>
      <w:r w:rsidRPr="000B552F">
        <w:rPr>
          <w:sz w:val="32"/>
          <w:szCs w:val="32"/>
        </w:rPr>
        <w:t>Group :</w:t>
      </w:r>
      <w:proofErr w:type="gramEnd"/>
      <w:r w:rsidRPr="000B552F">
        <w:rPr>
          <w:sz w:val="32"/>
          <w:szCs w:val="32"/>
        </w:rPr>
        <w:t xml:space="preserve"> </w:t>
      </w:r>
      <w:r w:rsidR="00891B43" w:rsidRPr="000B552F">
        <w:rPr>
          <w:sz w:val="32"/>
          <w:szCs w:val="32"/>
        </w:rPr>
        <w:t>CUSTOMER NINJA</w:t>
      </w:r>
    </w:p>
    <w:p w14:paraId="7F3D0CA5" w14:textId="2E65E29F" w:rsidR="00E64533" w:rsidRDefault="00D25531">
      <w:r>
        <w:rPr>
          <w:noProof/>
          <w:lang w:eastAsia="en-US"/>
        </w:rPr>
        <w:drawing>
          <wp:inline distT="0" distB="0" distL="0" distR="0" wp14:anchorId="15B3B300" wp14:editId="34076155">
            <wp:extent cx="5728335" cy="26441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engineering int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1312" w14:textId="5F8C52DD" w:rsidR="00E64533" w:rsidRDefault="001319A1">
      <w:pPr>
        <w:pStyle w:val="Author"/>
      </w:pPr>
      <w:r>
        <w:t>Group members: 5</w:t>
      </w:r>
    </w:p>
    <w:p w14:paraId="7DB78090" w14:textId="1C9B0C9A" w:rsidR="0054741A" w:rsidRDefault="001319A1">
      <w:pPr>
        <w:pStyle w:val="Author"/>
      </w:pPr>
      <w:r>
        <w:t>Greg Wiltshire</w:t>
      </w:r>
    </w:p>
    <w:p w14:paraId="03CC0B27" w14:textId="2C636830" w:rsidR="0054741A" w:rsidRDefault="001319A1" w:rsidP="0054741A">
      <w:pPr>
        <w:pStyle w:val="Author"/>
      </w:pPr>
      <w:r>
        <w:t xml:space="preserve">Ceasar Stevens </w:t>
      </w:r>
    </w:p>
    <w:p w14:paraId="45D48DF1" w14:textId="3D18FE89" w:rsidR="0054741A" w:rsidRDefault="001319A1" w:rsidP="0054741A">
      <w:pPr>
        <w:pStyle w:val="Author"/>
      </w:pPr>
      <w:r>
        <w:t>Jeff Senkbeil</w:t>
      </w:r>
    </w:p>
    <w:p w14:paraId="065627ED" w14:textId="56127CE6" w:rsidR="0054741A" w:rsidRDefault="001319A1" w:rsidP="0054741A">
      <w:pPr>
        <w:pStyle w:val="Author"/>
      </w:pPr>
      <w:r>
        <w:t>Dev Patel</w:t>
      </w:r>
    </w:p>
    <w:p w14:paraId="32466C9D" w14:textId="06D4BCCE" w:rsidR="00E64533" w:rsidRDefault="001319A1" w:rsidP="0054741A">
      <w:pPr>
        <w:pStyle w:val="Author"/>
      </w:pPr>
      <w:r>
        <w:t xml:space="preserve">Titilayo </w:t>
      </w:r>
      <w:r w:rsidR="00870962">
        <w:t>Shonuyi</w:t>
      </w:r>
      <w:r w:rsidR="00205FE2">
        <w:br w:type="page"/>
      </w:r>
    </w:p>
    <w:p w14:paraId="52C1A1BE" w14:textId="77777777" w:rsidR="0054741A" w:rsidRDefault="0054741A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66E6A3" w14:textId="77777777" w:rsidR="00E64533" w:rsidRDefault="00205FE2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2BAAFBA5" w14:textId="77777777" w:rsidR="00E64533" w:rsidRPr="00C200FE" w:rsidRDefault="00205FE2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Cs w:val="28"/>
              <w:lang w:eastAsia="en-US"/>
            </w:rPr>
          </w:pPr>
          <w:r w:rsidRPr="00C200FE">
            <w:rPr>
              <w:noProof/>
              <w:szCs w:val="28"/>
            </w:rPr>
            <w:fldChar w:fldCharType="begin"/>
          </w:r>
          <w:r w:rsidRPr="00C200FE">
            <w:rPr>
              <w:szCs w:val="28"/>
            </w:rPr>
            <w:instrText xml:space="preserve"> TOC \o "1-3" \u </w:instrText>
          </w:r>
          <w:r w:rsidRPr="00C200FE">
            <w:rPr>
              <w:noProof/>
              <w:szCs w:val="28"/>
            </w:rPr>
            <w:fldChar w:fldCharType="separate"/>
          </w:r>
          <w:r w:rsidRPr="00C200FE">
            <w:rPr>
              <w:iCs/>
              <w:noProof/>
              <w:color w:val="F75952" w:themeColor="accent1"/>
              <w:szCs w:val="28"/>
            </w:rPr>
            <w:t>Emphasis</w:t>
          </w:r>
          <w:r w:rsidR="00B207FB" w:rsidRPr="00C200FE">
            <w:rPr>
              <w:noProof/>
              <w:szCs w:val="28"/>
            </w:rPr>
            <w:t xml:space="preserve"> Title page</w:t>
          </w:r>
          <w:r w:rsidRPr="00C200FE">
            <w:rPr>
              <w:noProof/>
              <w:szCs w:val="28"/>
            </w:rPr>
            <w:tab/>
          </w:r>
          <w:r w:rsidRPr="00C200FE">
            <w:rPr>
              <w:noProof/>
              <w:szCs w:val="28"/>
            </w:rPr>
            <w:fldChar w:fldCharType="begin"/>
          </w:r>
          <w:r w:rsidRPr="00C200FE">
            <w:rPr>
              <w:noProof/>
              <w:szCs w:val="28"/>
            </w:rPr>
            <w:instrText xml:space="preserve"> PAGEREF _Toc408396851 \h </w:instrText>
          </w:r>
          <w:r w:rsidRPr="00C200FE">
            <w:rPr>
              <w:noProof/>
              <w:szCs w:val="28"/>
            </w:rPr>
          </w:r>
          <w:r w:rsidRPr="00C200FE">
            <w:rPr>
              <w:noProof/>
              <w:szCs w:val="28"/>
            </w:rPr>
            <w:fldChar w:fldCharType="separate"/>
          </w:r>
          <w:r w:rsidR="00B207FB" w:rsidRPr="00C200FE">
            <w:rPr>
              <w:noProof/>
              <w:szCs w:val="28"/>
            </w:rPr>
            <w:t>1</w:t>
          </w:r>
          <w:r w:rsidRPr="00C200FE">
            <w:rPr>
              <w:noProof/>
              <w:szCs w:val="28"/>
            </w:rPr>
            <w:fldChar w:fldCharType="end"/>
          </w:r>
        </w:p>
        <w:p w14:paraId="4217C2D5" w14:textId="249A406B" w:rsidR="001517BE" w:rsidRPr="00AF1DCD" w:rsidRDefault="00B207FB" w:rsidP="00AF1DCD">
          <w:pPr>
            <w:pStyle w:val="TOC2"/>
          </w:pPr>
          <w:r w:rsidRPr="00AF1DCD">
            <w:t xml:space="preserve">TABLE OF CONTENTS </w:t>
          </w:r>
          <w:r w:rsidR="00205FE2" w:rsidRPr="00AF1DCD">
            <w:tab/>
          </w:r>
          <w:r w:rsidRPr="00AF1DCD">
            <w:t>2</w:t>
          </w:r>
        </w:p>
        <w:p w14:paraId="63F6739C" w14:textId="6D180855" w:rsidR="001517BE" w:rsidRPr="00C200FE" w:rsidRDefault="001517BE" w:rsidP="00AF1DCD">
          <w:pPr>
            <w:pStyle w:val="TOC2"/>
          </w:pPr>
          <w:r w:rsidRPr="00C200FE">
            <w:t>Work Schedule Diagram</w:t>
          </w:r>
          <w:r w:rsidRPr="00C200FE">
            <w:tab/>
            <w:t>3</w:t>
          </w:r>
        </w:p>
        <w:p w14:paraId="17D312AD" w14:textId="6E23900F" w:rsidR="00A5418D" w:rsidRPr="00C200FE" w:rsidRDefault="00A25918" w:rsidP="00AF1DCD">
          <w:pPr>
            <w:pStyle w:val="TOC2"/>
          </w:pPr>
          <w:r w:rsidRPr="00C200FE">
            <w:t>Topic of Choice</w:t>
          </w:r>
          <w:r w:rsidRPr="00C200FE">
            <w:tab/>
            <w:t>4</w:t>
          </w:r>
        </w:p>
        <w:p w14:paraId="515A308F" w14:textId="5E8A72F5" w:rsidR="00E64533" w:rsidRPr="00C200FE" w:rsidRDefault="00B207FB" w:rsidP="00AF1DCD">
          <w:pPr>
            <w:pStyle w:val="TOC2"/>
          </w:pPr>
          <w:r w:rsidRPr="00C200FE">
            <w:t>Resume person1</w:t>
          </w:r>
          <w:r w:rsidR="00205FE2" w:rsidRPr="00C200FE">
            <w:tab/>
          </w:r>
          <w:r w:rsidR="00A25918" w:rsidRPr="00C200FE">
            <w:t>5</w:t>
          </w:r>
        </w:p>
        <w:p w14:paraId="0C05AD4D" w14:textId="50BE978F" w:rsidR="00B207FB" w:rsidRPr="00C200FE" w:rsidRDefault="00A25918" w:rsidP="00AF1DCD">
          <w:pPr>
            <w:pStyle w:val="TOC2"/>
            <w:rPr>
              <w:rFonts w:eastAsiaTheme="minorEastAsia"/>
              <w:color w:val="auto"/>
              <w:lang w:eastAsia="en-US"/>
            </w:rPr>
          </w:pPr>
          <w:r w:rsidRPr="00C200FE">
            <w:t>Resume person2</w:t>
          </w:r>
          <w:r w:rsidRPr="00C200FE">
            <w:tab/>
            <w:t>6</w:t>
          </w:r>
        </w:p>
        <w:p w14:paraId="50D62429" w14:textId="31700286" w:rsidR="00B207FB" w:rsidRPr="00C200FE" w:rsidRDefault="00A25918" w:rsidP="00AF1DCD">
          <w:pPr>
            <w:pStyle w:val="TOC2"/>
            <w:rPr>
              <w:rFonts w:eastAsiaTheme="minorEastAsia"/>
              <w:color w:val="auto"/>
              <w:lang w:eastAsia="en-US"/>
            </w:rPr>
          </w:pPr>
          <w:r w:rsidRPr="00C200FE">
            <w:t>Resume person3</w:t>
          </w:r>
          <w:r w:rsidRPr="00C200FE">
            <w:tab/>
            <w:t>7</w:t>
          </w:r>
        </w:p>
        <w:p w14:paraId="423613C8" w14:textId="6713B717" w:rsidR="00B207FB" w:rsidRPr="00C200FE" w:rsidRDefault="00A25918" w:rsidP="00AF1DCD">
          <w:pPr>
            <w:pStyle w:val="TOC2"/>
            <w:rPr>
              <w:rFonts w:eastAsiaTheme="minorEastAsia"/>
              <w:color w:val="auto"/>
              <w:lang w:eastAsia="en-US"/>
            </w:rPr>
          </w:pPr>
          <w:r w:rsidRPr="00C200FE">
            <w:t>Resume person4</w:t>
          </w:r>
          <w:r w:rsidRPr="00C200FE">
            <w:tab/>
            <w:t>8</w:t>
          </w:r>
        </w:p>
        <w:p w14:paraId="3D6C3D4D" w14:textId="53AD0C57" w:rsidR="001517BE" w:rsidRPr="00C200FE" w:rsidRDefault="001517BE" w:rsidP="00AF1DCD">
          <w:pPr>
            <w:pStyle w:val="TOC2"/>
          </w:pPr>
          <w:r w:rsidRPr="00C200FE">
            <w:t>Resume person5</w:t>
          </w:r>
          <w:r w:rsidRPr="00C200FE">
            <w:tab/>
          </w:r>
          <w:r w:rsidR="00A25918" w:rsidRPr="00C200FE">
            <w:t>9</w:t>
          </w:r>
        </w:p>
        <w:p w14:paraId="2FA1C629" w14:textId="77777777" w:rsidR="00B207FB" w:rsidRPr="00C200FE" w:rsidRDefault="00B207FB" w:rsidP="00B207FB">
          <w:pPr>
            <w:rPr>
              <w:sz w:val="28"/>
              <w:szCs w:val="28"/>
            </w:rPr>
          </w:pPr>
        </w:p>
        <w:p w14:paraId="6C3BD8F3" w14:textId="77777777" w:rsidR="00E64533" w:rsidRDefault="00205FE2">
          <w:pPr>
            <w:sectPr w:rsidR="00E64533"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C200FE">
            <w:rPr>
              <w:rFonts w:asciiTheme="majorHAnsi" w:hAnsiTheme="majorHAnsi"/>
              <w:b/>
              <w:bCs/>
              <w:caps/>
              <w:color w:val="2A2A2A" w:themeColor="text2"/>
              <w:sz w:val="28"/>
              <w:szCs w:val="28"/>
            </w:rPr>
            <w:fldChar w:fldCharType="end"/>
          </w:r>
        </w:p>
      </w:sdtContent>
    </w:sdt>
    <w:p w14:paraId="3629FF21" w14:textId="442B9767" w:rsidR="0087322B" w:rsidRDefault="0087322B" w:rsidP="0087322B">
      <w:pPr>
        <w:pStyle w:val="Heading1"/>
        <w:spacing w:after="600"/>
        <w:rPr>
          <w:sz w:val="72"/>
          <w:szCs w:val="72"/>
        </w:rPr>
      </w:pPr>
      <w:r w:rsidRPr="0087322B">
        <w:rPr>
          <w:sz w:val="72"/>
          <w:szCs w:val="72"/>
        </w:rPr>
        <w:lastRenderedPageBreak/>
        <w:t>topic: Customer sales</w:t>
      </w:r>
    </w:p>
    <w:p w14:paraId="02050AE4" w14:textId="5DA62F3E" w:rsidR="0087322B" w:rsidRDefault="0087322B" w:rsidP="0087322B"/>
    <w:p w14:paraId="4B6F4C0B" w14:textId="37C953D6" w:rsidR="0087322B" w:rsidRPr="0087322B" w:rsidRDefault="0087322B" w:rsidP="0087322B">
      <w:pPr>
        <w:rPr>
          <w:sz w:val="32"/>
          <w:szCs w:val="32"/>
        </w:rPr>
      </w:pPr>
      <w:r>
        <w:rPr>
          <w:sz w:val="32"/>
          <w:szCs w:val="32"/>
        </w:rPr>
        <w:t xml:space="preserve">Our group has selected to create a customer point of sales project. Our functions </w:t>
      </w:r>
      <w:r w:rsidR="00C200FE">
        <w:rPr>
          <w:sz w:val="32"/>
          <w:szCs w:val="32"/>
        </w:rPr>
        <w:t>are:</w:t>
      </w:r>
    </w:p>
    <w:p w14:paraId="167F70CC" w14:textId="77777777" w:rsidR="0087322B" w:rsidRPr="0087322B" w:rsidRDefault="0087322B" w:rsidP="0087322B"/>
    <w:p w14:paraId="5B6170A7" w14:textId="77777777" w:rsidR="0087322B" w:rsidRDefault="0087322B" w:rsidP="0087322B"/>
    <w:p w14:paraId="575C1100" w14:textId="77777777" w:rsidR="0087322B" w:rsidRPr="0087322B" w:rsidRDefault="0087322B" w:rsidP="0087322B"/>
    <w:sectPr w:rsidR="0087322B" w:rsidRPr="0087322B" w:rsidSect="00727842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762E9" w14:textId="77777777" w:rsidR="00792CCC" w:rsidRDefault="00792CCC">
      <w:pPr>
        <w:spacing w:after="0" w:line="240" w:lineRule="auto"/>
      </w:pPr>
      <w:r>
        <w:separator/>
      </w:r>
    </w:p>
  </w:endnote>
  <w:endnote w:type="continuationSeparator" w:id="0">
    <w:p w14:paraId="4B1002B8" w14:textId="77777777" w:rsidR="00792CCC" w:rsidRDefault="0079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158E4" w14:textId="1D2B8FD9" w:rsidR="00E64533" w:rsidRPr="00C200FE" w:rsidRDefault="00E64533" w:rsidP="00C200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CB755" w14:textId="77777777" w:rsidR="00792CCC" w:rsidRDefault="00792CCC">
      <w:pPr>
        <w:spacing w:after="0" w:line="240" w:lineRule="auto"/>
      </w:pPr>
      <w:r>
        <w:separator/>
      </w:r>
    </w:p>
  </w:footnote>
  <w:footnote w:type="continuationSeparator" w:id="0">
    <w:p w14:paraId="7193B3C5" w14:textId="77777777" w:rsidR="00792CCC" w:rsidRDefault="00792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FB"/>
    <w:rsid w:val="000B552F"/>
    <w:rsid w:val="001319A1"/>
    <w:rsid w:val="001517BE"/>
    <w:rsid w:val="00205FE2"/>
    <w:rsid w:val="002E61A5"/>
    <w:rsid w:val="0054741A"/>
    <w:rsid w:val="00727842"/>
    <w:rsid w:val="00792CCC"/>
    <w:rsid w:val="007A31DC"/>
    <w:rsid w:val="00870962"/>
    <w:rsid w:val="0087322B"/>
    <w:rsid w:val="00891B43"/>
    <w:rsid w:val="00A25918"/>
    <w:rsid w:val="00A459D2"/>
    <w:rsid w:val="00A5418D"/>
    <w:rsid w:val="00A7501A"/>
    <w:rsid w:val="00AF1DCD"/>
    <w:rsid w:val="00B207FB"/>
    <w:rsid w:val="00C200FE"/>
    <w:rsid w:val="00C57896"/>
    <w:rsid w:val="00D25531"/>
    <w:rsid w:val="00E507B0"/>
    <w:rsid w:val="00E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58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1DCD"/>
    <w:pPr>
      <w:tabs>
        <w:tab w:val="right" w:leader="dot" w:pos="8630"/>
      </w:tabs>
      <w:spacing w:before="120" w:after="0" w:line="240" w:lineRule="auto"/>
    </w:pPr>
    <w:rPr>
      <w:b/>
      <w:bCs/>
      <w:noProof/>
      <w:sz w:val="28"/>
      <w:szCs w:val="28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727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asarstevens/Library/Containers/com.microsoft.Word/Data/Library/Caches/1033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4AE009BA-4F74-8B4A-8B8D-9BD7ABFF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66</TotalTime>
  <Pages>3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Ceasar Frank Stevens</dc:creator>
  <cp:keywords/>
  <dc:description/>
  <cp:lastModifiedBy>Ceasar Frank Stevens</cp:lastModifiedBy>
  <cp:revision>12</cp:revision>
  <dcterms:created xsi:type="dcterms:W3CDTF">2017-08-23T16:35:00Z</dcterms:created>
  <dcterms:modified xsi:type="dcterms:W3CDTF">2017-09-13T04:57:00Z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